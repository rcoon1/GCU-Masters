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3EF2" w14:textId="77777777" w:rsidR="009853F9" w:rsidRDefault="00B9429F" w:rsidP="009853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APA Activity</w:t>
      </w:r>
      <w:r w:rsidR="00F16A02">
        <w:rPr>
          <w:b/>
          <w:sz w:val="36"/>
          <w:szCs w:val="36"/>
        </w:rPr>
        <w:t xml:space="preserve"> 1</w:t>
      </w:r>
    </w:p>
    <w:p w14:paraId="4F8B3EF3" w14:textId="570F510F" w:rsidR="00B9429F" w:rsidRPr="00242424" w:rsidRDefault="00B9429F" w:rsidP="002424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>Correct the</w:t>
      </w:r>
      <w:r w:rsidR="00242424" w:rsidRPr="00242424">
        <w:rPr>
          <w:rFonts w:ascii="Times New Roman" w:hAnsi="Times New Roman" w:cs="Times New Roman"/>
          <w:sz w:val="24"/>
          <w:szCs w:val="24"/>
        </w:rPr>
        <w:t xml:space="preserve"> in-text</w:t>
      </w:r>
      <w:r w:rsidRPr="00242424">
        <w:rPr>
          <w:rFonts w:ascii="Times New Roman" w:hAnsi="Times New Roman" w:cs="Times New Roman"/>
          <w:sz w:val="24"/>
          <w:szCs w:val="24"/>
        </w:rPr>
        <w:t xml:space="preserve"> citation</w:t>
      </w:r>
      <w:r w:rsidR="00242424" w:rsidRPr="00242424">
        <w:rPr>
          <w:rFonts w:ascii="Times New Roman" w:hAnsi="Times New Roman" w:cs="Times New Roman"/>
          <w:sz w:val="24"/>
          <w:szCs w:val="24"/>
        </w:rPr>
        <w:t xml:space="preserve"> in the sentence below.</w:t>
      </w:r>
      <w:r w:rsidR="00C25A87"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4F8B3EF4" w14:textId="77777777" w:rsidR="00242424" w:rsidRPr="00242424" w:rsidRDefault="00242424" w:rsidP="002424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F8B3EF5" w14:textId="77777777" w:rsidR="00B9429F" w:rsidRDefault="00B9429F" w:rsidP="0024242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>Neither group showed any significant growth (Wong and Tuttle 2005).</w:t>
      </w:r>
    </w:p>
    <w:p w14:paraId="4F8B3EF6" w14:textId="77777777" w:rsidR="00764538" w:rsidRDefault="00764538" w:rsidP="0024242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4F8B3EF7" w14:textId="792A4BD4" w:rsidR="00764538" w:rsidRPr="001D46D0" w:rsidRDefault="001D46D0" w:rsidP="0024242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D46D0">
        <w:rPr>
          <w:rFonts w:ascii="Times New Roman" w:hAnsi="Times New Roman" w:cs="Times New Roman"/>
        </w:rPr>
        <w:t>According to Wong and Turtle (2005) “Neither group showed any significant growth.”</w:t>
      </w:r>
    </w:p>
    <w:p w14:paraId="4F8B3EF8" w14:textId="77777777" w:rsidR="00764538" w:rsidRDefault="00764538" w:rsidP="0024242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4F8B3EF9" w14:textId="77777777" w:rsidR="00764538" w:rsidRPr="00242424" w:rsidRDefault="00764538" w:rsidP="0024242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4F8B3EFA" w14:textId="4BC17B1A" w:rsidR="00242424" w:rsidRPr="00242424" w:rsidRDefault="00242424" w:rsidP="00242424">
      <w:pPr>
        <w:pStyle w:val="ListParagraph"/>
        <w:numPr>
          <w:ilvl w:val="0"/>
          <w:numId w:val="2"/>
        </w:numPr>
        <w:rPr>
          <w:szCs w:val="24"/>
        </w:rPr>
      </w:pPr>
      <w:r w:rsidRPr="00242424">
        <w:rPr>
          <w:szCs w:val="24"/>
        </w:rPr>
        <w:t>C</w:t>
      </w:r>
      <w:r w:rsidR="00B9429F" w:rsidRPr="00242424">
        <w:rPr>
          <w:szCs w:val="24"/>
        </w:rPr>
        <w:t>orre</w:t>
      </w:r>
      <w:r w:rsidRPr="00242424">
        <w:rPr>
          <w:szCs w:val="24"/>
        </w:rPr>
        <w:t>ctly format the reference below.</w:t>
      </w:r>
      <w:r w:rsidR="00C25A87">
        <w:rPr>
          <w:szCs w:val="24"/>
        </w:rPr>
        <w:t xml:space="preserve"> (7 points)</w:t>
      </w:r>
    </w:p>
    <w:p w14:paraId="4F8B3EFB" w14:textId="77777777" w:rsidR="00B9429F" w:rsidRDefault="00B9429F" w:rsidP="00242424">
      <w:pPr>
        <w:ind w:left="720"/>
        <w:rPr>
          <w:szCs w:val="24"/>
        </w:rPr>
      </w:pPr>
      <w:r w:rsidRPr="00242424">
        <w:rPr>
          <w:szCs w:val="24"/>
        </w:rPr>
        <w:t>Bretschneider, John Garrett and McCoy, Nancy Lewis, 1968. Sexual Interest and Behavior in Healthy 80- 102-Year-Olds. Archives of Sexual Behavior, Vol. 14, pp. 343-350.</w:t>
      </w:r>
    </w:p>
    <w:p w14:paraId="4F8B3EFC" w14:textId="2814C7D2" w:rsidR="00764538" w:rsidRDefault="001D46D0" w:rsidP="00242424">
      <w:pPr>
        <w:ind w:left="720"/>
        <w:rPr>
          <w:szCs w:val="24"/>
        </w:rPr>
      </w:pPr>
      <w:r>
        <w:t>Bretschneider, J.G., McCoy, N.L (1968). Sexual Interest and Behavior in Healthy 80-102- Year-Olds. Archives of Sexual Behavior 14,343-350.</w:t>
      </w:r>
    </w:p>
    <w:p w14:paraId="4F8B3EFD" w14:textId="77777777" w:rsidR="00764538" w:rsidRPr="00242424" w:rsidRDefault="00764538" w:rsidP="00242424">
      <w:pPr>
        <w:ind w:left="720"/>
        <w:rPr>
          <w:szCs w:val="24"/>
        </w:rPr>
      </w:pPr>
    </w:p>
    <w:p w14:paraId="4F8B3EFE" w14:textId="62DAC4C2" w:rsidR="00242424" w:rsidRDefault="00242424" w:rsidP="00242424">
      <w:pPr>
        <w:pStyle w:val="ListParagraph"/>
        <w:numPr>
          <w:ilvl w:val="0"/>
          <w:numId w:val="2"/>
        </w:numPr>
        <w:rPr>
          <w:szCs w:val="24"/>
        </w:rPr>
      </w:pPr>
      <w:r w:rsidRPr="00242424">
        <w:rPr>
          <w:szCs w:val="24"/>
        </w:rPr>
        <w:t>Correctly format the reference below.</w:t>
      </w:r>
      <w:r w:rsidR="0003052E">
        <w:rPr>
          <w:szCs w:val="24"/>
        </w:rPr>
        <w:t xml:space="preserve"> (7 points)</w:t>
      </w:r>
    </w:p>
    <w:p w14:paraId="4F8B3EFF" w14:textId="77777777" w:rsidR="00B9429F" w:rsidRDefault="00B9429F" w:rsidP="00242424">
      <w:pPr>
        <w:ind w:left="720"/>
        <w:rPr>
          <w:szCs w:val="24"/>
        </w:rPr>
      </w:pPr>
      <w:r w:rsidRPr="00242424">
        <w:rPr>
          <w:szCs w:val="24"/>
        </w:rPr>
        <w:t>Hashimoto, Thomas. (March 13, 2000, p. 23). Seeing Red in November. Newsweek, vol. 199.</w:t>
      </w:r>
    </w:p>
    <w:p w14:paraId="4F8B3F00" w14:textId="0081C322" w:rsidR="00764538" w:rsidRPr="00242424" w:rsidRDefault="001D46D0" w:rsidP="00242424">
      <w:pPr>
        <w:ind w:left="720"/>
        <w:rPr>
          <w:szCs w:val="24"/>
        </w:rPr>
      </w:pPr>
      <w:r>
        <w:t>Hashimoto, T. (2000, March 13). Seeing Red in November, 149, 23.</w:t>
      </w:r>
    </w:p>
    <w:p w14:paraId="4F8B3F01" w14:textId="77777777" w:rsidR="00242424" w:rsidRPr="00242424" w:rsidRDefault="00242424" w:rsidP="00242424">
      <w:pPr>
        <w:ind w:firstLine="360"/>
        <w:rPr>
          <w:szCs w:val="24"/>
        </w:rPr>
      </w:pPr>
    </w:p>
    <w:p w14:paraId="4F8B3F02" w14:textId="21493884" w:rsidR="00B9429F" w:rsidRDefault="00B9429F" w:rsidP="00B942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538">
        <w:rPr>
          <w:rFonts w:ascii="Times New Roman" w:hAnsi="Times New Roman" w:cs="Times New Roman"/>
          <w:sz w:val="24"/>
          <w:szCs w:val="24"/>
        </w:rPr>
        <w:t xml:space="preserve">What </w:t>
      </w:r>
      <w:r w:rsidR="00242424" w:rsidRPr="00764538">
        <w:rPr>
          <w:rFonts w:ascii="Times New Roman" w:hAnsi="Times New Roman" w:cs="Times New Roman"/>
          <w:sz w:val="24"/>
          <w:szCs w:val="24"/>
        </w:rPr>
        <w:t>is the correct way to format</w:t>
      </w:r>
      <w:r w:rsidRPr="00764538">
        <w:rPr>
          <w:rFonts w:ascii="Times New Roman" w:hAnsi="Times New Roman" w:cs="Times New Roman"/>
          <w:sz w:val="24"/>
          <w:szCs w:val="24"/>
        </w:rPr>
        <w:t xml:space="preserve"> quotations longer than </w:t>
      </w:r>
      <w:r w:rsidR="00084BBE">
        <w:rPr>
          <w:rFonts w:ascii="Times New Roman" w:hAnsi="Times New Roman" w:cs="Times New Roman"/>
          <w:sz w:val="24"/>
          <w:szCs w:val="24"/>
        </w:rPr>
        <w:t>40 words</w:t>
      </w:r>
      <w:r w:rsidRPr="00764538">
        <w:rPr>
          <w:rFonts w:ascii="Times New Roman" w:hAnsi="Times New Roman" w:cs="Times New Roman"/>
          <w:sz w:val="24"/>
          <w:szCs w:val="24"/>
        </w:rPr>
        <w:t>?</w:t>
      </w:r>
      <w:r w:rsidR="0003052E">
        <w:rPr>
          <w:rFonts w:ascii="Times New Roman" w:hAnsi="Times New Roman" w:cs="Times New Roman"/>
          <w:sz w:val="24"/>
          <w:szCs w:val="24"/>
        </w:rPr>
        <w:t xml:space="preserve"> (</w:t>
      </w:r>
      <w:r w:rsidR="00ED3943">
        <w:rPr>
          <w:rFonts w:ascii="Times New Roman" w:hAnsi="Times New Roman" w:cs="Times New Roman"/>
          <w:sz w:val="24"/>
          <w:szCs w:val="24"/>
        </w:rPr>
        <w:t>5</w:t>
      </w:r>
      <w:r w:rsidR="0003052E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4F8B3F03" w14:textId="77777777" w:rsidR="00764538" w:rsidRDefault="00764538" w:rsidP="0076453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F8B3F04" w14:textId="77777777" w:rsidR="00764538" w:rsidRDefault="00764538" w:rsidP="00764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B3F05" w14:textId="77777777" w:rsidR="00764538" w:rsidRPr="00764538" w:rsidRDefault="00764538" w:rsidP="00764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B3F06" w14:textId="77777777" w:rsidR="00B9429F" w:rsidRPr="00242424" w:rsidRDefault="00B9429F" w:rsidP="00B94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B3F07" w14:textId="1619D7F1" w:rsidR="00242424" w:rsidRDefault="00B9429F" w:rsidP="00242424">
      <w:pPr>
        <w:pStyle w:val="ListParagraph"/>
        <w:numPr>
          <w:ilvl w:val="0"/>
          <w:numId w:val="2"/>
        </w:numPr>
        <w:rPr>
          <w:szCs w:val="24"/>
        </w:rPr>
      </w:pPr>
      <w:r w:rsidRPr="00242424">
        <w:rPr>
          <w:szCs w:val="24"/>
        </w:rPr>
        <w:t xml:space="preserve">Compose a direct quotation using only the underlined information </w:t>
      </w:r>
      <w:r w:rsidR="00242424">
        <w:rPr>
          <w:szCs w:val="24"/>
        </w:rPr>
        <w:t>from the sentence below. The quotation should be</w:t>
      </w:r>
      <w:r w:rsidRPr="00242424">
        <w:rPr>
          <w:szCs w:val="24"/>
        </w:rPr>
        <w:t xml:space="preserve"> grammatically and APA stylistically correct</w:t>
      </w:r>
      <w:r w:rsidR="00242424">
        <w:rPr>
          <w:szCs w:val="24"/>
        </w:rPr>
        <w:t>.</w:t>
      </w:r>
      <w:r w:rsidR="0003052E">
        <w:rPr>
          <w:szCs w:val="24"/>
        </w:rPr>
        <w:t xml:space="preserve"> (7 points)</w:t>
      </w:r>
    </w:p>
    <w:p w14:paraId="4F8B3F08" w14:textId="77777777" w:rsidR="00B9429F" w:rsidRDefault="00B9429F" w:rsidP="00242424">
      <w:pPr>
        <w:ind w:left="720"/>
        <w:rPr>
          <w:szCs w:val="24"/>
        </w:rPr>
      </w:pPr>
      <w:r w:rsidRPr="00242424">
        <w:rPr>
          <w:szCs w:val="24"/>
        </w:rPr>
        <w:t>“</w:t>
      </w:r>
      <w:r w:rsidRPr="00242424">
        <w:rPr>
          <w:i/>
          <w:iCs/>
          <w:szCs w:val="24"/>
          <w:u w:val="single"/>
        </w:rPr>
        <w:t>Pride and Prejudice</w:t>
      </w:r>
      <w:r w:rsidRPr="00242424">
        <w:rPr>
          <w:szCs w:val="24"/>
          <w:u w:val="single"/>
        </w:rPr>
        <w:t xml:space="preserve"> is a novel</w:t>
      </w:r>
      <w:r w:rsidRPr="00242424">
        <w:rPr>
          <w:szCs w:val="24"/>
        </w:rPr>
        <w:t xml:space="preserve"> by Jane Austen </w:t>
      </w:r>
      <w:r w:rsidRPr="00242424">
        <w:rPr>
          <w:szCs w:val="24"/>
          <w:u w:val="single"/>
        </w:rPr>
        <w:t>that deals with issues of class, gender, and social status</w:t>
      </w:r>
      <w:r w:rsidRPr="00242424">
        <w:rPr>
          <w:szCs w:val="24"/>
        </w:rPr>
        <w:t>, in addition to being a love story.”</w:t>
      </w:r>
    </w:p>
    <w:p w14:paraId="4F8B3F09" w14:textId="78F23E8E" w:rsidR="00764538" w:rsidRDefault="001D46D0" w:rsidP="00242424">
      <w:pPr>
        <w:ind w:left="720"/>
        <w:rPr>
          <w:szCs w:val="24"/>
        </w:rPr>
      </w:pPr>
      <w:r>
        <w:t>Austen’s novel, “Pride and Prejudice deals with issues of class, gender, and social status, in addition to being a love story.”</w:t>
      </w:r>
    </w:p>
    <w:p w14:paraId="4F8B3F0A" w14:textId="77777777" w:rsidR="00764538" w:rsidRDefault="00764538" w:rsidP="00242424">
      <w:pPr>
        <w:ind w:left="720"/>
        <w:rPr>
          <w:szCs w:val="24"/>
        </w:rPr>
      </w:pPr>
    </w:p>
    <w:p w14:paraId="4F8B3F0B" w14:textId="77777777" w:rsidR="00764538" w:rsidRPr="00242424" w:rsidRDefault="00764538" w:rsidP="00242424">
      <w:pPr>
        <w:ind w:left="720"/>
        <w:rPr>
          <w:szCs w:val="24"/>
        </w:rPr>
      </w:pPr>
    </w:p>
    <w:p w14:paraId="4F8B3F0C" w14:textId="1B6A4BC8" w:rsidR="00B9429F" w:rsidRDefault="00242424" w:rsidP="002424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Rewrite</w:t>
      </w:r>
      <w:r w:rsidR="00B9429F" w:rsidRPr="00242424">
        <w:rPr>
          <w:rFonts w:ascii="Times New Roman" w:hAnsi="Times New Roman" w:cs="Times New Roman"/>
          <w:sz w:val="24"/>
          <w:szCs w:val="24"/>
        </w:rPr>
        <w:t xml:space="preserve"> the quote</w:t>
      </w:r>
      <w:r>
        <w:rPr>
          <w:rFonts w:ascii="Times New Roman" w:hAnsi="Times New Roman" w:cs="Times New Roman"/>
          <w:sz w:val="24"/>
          <w:szCs w:val="24"/>
        </w:rPr>
        <w:t xml:space="preserve"> below so that it includes an explanation </w:t>
      </w:r>
      <w:r w:rsidRPr="00242424">
        <w:rPr>
          <w:rFonts w:ascii="Times New Roman" w:hAnsi="Times New Roman" w:cs="Times New Roman"/>
          <w:b/>
          <w:sz w:val="24"/>
          <w:szCs w:val="24"/>
        </w:rPr>
        <w:t>in your own 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29F" w:rsidRPr="00242424">
        <w:rPr>
          <w:rFonts w:ascii="Times New Roman" w:hAnsi="Times New Roman" w:cs="Times New Roman"/>
          <w:sz w:val="24"/>
          <w:szCs w:val="24"/>
        </w:rPr>
        <w:t xml:space="preserve">to the reader that Mr. Johnson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9429F" w:rsidRPr="00242424">
        <w:rPr>
          <w:rFonts w:ascii="Times New Roman" w:hAnsi="Times New Roman" w:cs="Times New Roman"/>
          <w:sz w:val="24"/>
          <w:szCs w:val="24"/>
        </w:rPr>
        <w:t xml:space="preserve"> the founder of the Eat More Oreos Foundation.</w:t>
      </w:r>
      <w:r w:rsidR="0003052E"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4F8B3F0D" w14:textId="77777777" w:rsidR="00242424" w:rsidRDefault="00242424" w:rsidP="002424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F8B3F0E" w14:textId="77777777" w:rsidR="00242424" w:rsidRDefault="00242424" w:rsidP="0024242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>“Mr. Johnson declined to comment on this article.”</w:t>
      </w:r>
    </w:p>
    <w:p w14:paraId="4F8B3F0F" w14:textId="77777777" w:rsidR="00764538" w:rsidRPr="00242424" w:rsidRDefault="00764538" w:rsidP="0024242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F8B3F10" w14:textId="366D62A4" w:rsidR="00242424" w:rsidRPr="00242424" w:rsidRDefault="001D46D0" w:rsidP="002424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t>Mr. Johnson, founder of the Eat More Oreos Foundation, declined to comment on this article.</w:t>
      </w:r>
    </w:p>
    <w:p w14:paraId="4F8B3F11" w14:textId="77777777" w:rsidR="00B9429F" w:rsidRPr="00242424" w:rsidRDefault="00B9429F" w:rsidP="00B94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B3F12" w14:textId="77777777" w:rsidR="00B9429F" w:rsidRPr="00242424" w:rsidRDefault="00B9429F" w:rsidP="00B94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B3F13" w14:textId="17819F3E" w:rsidR="00242424" w:rsidRPr="00242424" w:rsidRDefault="00242424" w:rsidP="002424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 xml:space="preserve">Does the </w:t>
      </w:r>
      <w:r>
        <w:rPr>
          <w:rFonts w:ascii="Times New Roman" w:hAnsi="Times New Roman" w:cs="Times New Roman"/>
          <w:sz w:val="24"/>
          <w:szCs w:val="24"/>
        </w:rPr>
        <w:t>sentence below</w:t>
      </w:r>
      <w:r w:rsidRPr="00242424">
        <w:rPr>
          <w:rFonts w:ascii="Times New Roman" w:hAnsi="Times New Roman" w:cs="Times New Roman"/>
          <w:sz w:val="24"/>
          <w:szCs w:val="24"/>
        </w:rPr>
        <w:t xml:space="preserve"> need to be cited? Why or why not?</w:t>
      </w:r>
      <w:r w:rsidR="0003052E"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4F8B3F14" w14:textId="77777777" w:rsidR="00242424" w:rsidRDefault="00242424" w:rsidP="00242424">
      <w:pPr>
        <w:pStyle w:val="NoSpacing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8B3F15" w14:textId="77777777" w:rsidR="00B9429F" w:rsidRDefault="00B9429F" w:rsidP="00242424">
      <w:pPr>
        <w:pStyle w:val="NoSpacing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242424">
        <w:rPr>
          <w:rFonts w:ascii="Times New Roman" w:hAnsi="Times New Roman" w:cs="Times New Roman"/>
          <w:i/>
          <w:iCs/>
          <w:sz w:val="24"/>
          <w:szCs w:val="24"/>
        </w:rPr>
        <w:t>Bill Gates is the founder of Microsoft.</w:t>
      </w:r>
    </w:p>
    <w:p w14:paraId="4F8B3F16" w14:textId="77777777" w:rsidR="00764538" w:rsidRDefault="00764538" w:rsidP="00242424">
      <w:pPr>
        <w:pStyle w:val="NoSpacing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8B3F17" w14:textId="7852C095" w:rsidR="00764538" w:rsidRPr="00242424" w:rsidRDefault="001D46D0" w:rsidP="0024242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this sentence would not need to be cited because it is a known fact.</w:t>
      </w:r>
    </w:p>
    <w:p w14:paraId="4F8B3F18" w14:textId="77777777" w:rsidR="00B9429F" w:rsidRPr="00242424" w:rsidRDefault="00B9429F" w:rsidP="00B9429F">
      <w:pPr>
        <w:rPr>
          <w:szCs w:val="24"/>
        </w:rPr>
      </w:pPr>
    </w:p>
    <w:p w14:paraId="4F8B3F19" w14:textId="4668D0BF" w:rsidR="00242424" w:rsidRPr="00242424" w:rsidRDefault="00242424" w:rsidP="002424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sz w:val="24"/>
          <w:szCs w:val="24"/>
        </w:rPr>
        <w:t xml:space="preserve">Does the </w:t>
      </w:r>
      <w:r>
        <w:rPr>
          <w:rFonts w:ascii="Times New Roman" w:hAnsi="Times New Roman" w:cs="Times New Roman"/>
          <w:sz w:val="24"/>
          <w:szCs w:val="24"/>
        </w:rPr>
        <w:t>sentence below</w:t>
      </w:r>
      <w:r w:rsidRPr="00242424">
        <w:rPr>
          <w:rFonts w:ascii="Times New Roman" w:hAnsi="Times New Roman" w:cs="Times New Roman"/>
          <w:sz w:val="24"/>
          <w:szCs w:val="24"/>
        </w:rPr>
        <w:t xml:space="preserve"> need to be cited? Why or why not?</w:t>
      </w:r>
      <w:r w:rsidR="0003052E">
        <w:rPr>
          <w:rFonts w:ascii="Times New Roman" w:hAnsi="Times New Roman" w:cs="Times New Roman"/>
          <w:sz w:val="24"/>
          <w:szCs w:val="24"/>
        </w:rPr>
        <w:t xml:space="preserve"> (7 points)</w:t>
      </w:r>
    </w:p>
    <w:p w14:paraId="4F8B3F1A" w14:textId="77777777" w:rsidR="00242424" w:rsidRDefault="00242424" w:rsidP="00242424">
      <w:pPr>
        <w:pStyle w:val="NoSpacing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F8B3F1B" w14:textId="77777777" w:rsidR="00B9429F" w:rsidRPr="00242424" w:rsidRDefault="00B9429F" w:rsidP="0024242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42424">
        <w:rPr>
          <w:rFonts w:ascii="Times New Roman" w:hAnsi="Times New Roman" w:cs="Times New Roman"/>
          <w:i/>
          <w:sz w:val="24"/>
          <w:szCs w:val="24"/>
        </w:rPr>
        <w:t>Students who studied two hours a day did 25% better on the final exam.</w:t>
      </w:r>
    </w:p>
    <w:p w14:paraId="4F8B3F1C" w14:textId="77777777" w:rsidR="00B9429F" w:rsidRPr="00242424" w:rsidRDefault="00B9429F" w:rsidP="00B94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B3F1D" w14:textId="5EE60FB1" w:rsidR="00B9429F" w:rsidRPr="001D46D0" w:rsidRDefault="001D46D0" w:rsidP="001D46D0">
      <w:r w:rsidRPr="001D46D0">
        <w:t>Yes, this sentence would need to be cited because it refers to a study that was done to obtain this data.</w:t>
      </w:r>
    </w:p>
    <w:p w14:paraId="4F8B3F1E" w14:textId="77777777" w:rsidR="007F090F" w:rsidRDefault="007F090F" w:rsidP="00B9429F">
      <w:pPr>
        <w:jc w:val="center"/>
      </w:pPr>
    </w:p>
    <w:sectPr w:rsidR="007F090F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FBB0A" w14:textId="77777777" w:rsidR="000A1E59" w:rsidRDefault="000A1E59" w:rsidP="00E3078E">
      <w:pPr>
        <w:spacing w:after="0"/>
      </w:pPr>
      <w:r>
        <w:separator/>
      </w:r>
    </w:p>
  </w:endnote>
  <w:endnote w:type="continuationSeparator" w:id="0">
    <w:p w14:paraId="6E9ADE87" w14:textId="77777777" w:rsidR="000A1E59" w:rsidRDefault="000A1E5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8D3FB" w14:textId="77777777" w:rsidR="00C35AE3" w:rsidRDefault="00C35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013E8" w14:textId="77777777" w:rsidR="00C35AE3" w:rsidRDefault="00C35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B3F29" w14:textId="116DB03C" w:rsidR="00723B6D" w:rsidRPr="00723B6D" w:rsidRDefault="00C35AE3" w:rsidP="00723B6D">
    <w:pPr>
      <w:jc w:val="center"/>
    </w:pPr>
    <w:r>
      <w:t>© 2017</w:t>
    </w:r>
    <w:r w:rsidR="00723B6D" w:rsidRPr="00723B6D">
      <w:t>. Grand Canyon University. All Rights Reserved.</w:t>
    </w:r>
  </w:p>
  <w:p w14:paraId="4F8B3F2A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809CC" w14:textId="77777777" w:rsidR="000A1E59" w:rsidRDefault="000A1E59" w:rsidP="00E3078E">
      <w:pPr>
        <w:spacing w:after="0"/>
      </w:pPr>
      <w:r>
        <w:separator/>
      </w:r>
    </w:p>
  </w:footnote>
  <w:footnote w:type="continuationSeparator" w:id="0">
    <w:p w14:paraId="51B1855B" w14:textId="77777777" w:rsidR="000A1E59" w:rsidRDefault="000A1E5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2B4B" w14:textId="77777777" w:rsidR="00C35AE3" w:rsidRDefault="00C35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B3F23" w14:textId="77777777" w:rsidR="00E3078E" w:rsidRDefault="00E3078E" w:rsidP="002A3A3D">
    <w:pPr>
      <w:pStyle w:val="Header"/>
    </w:pPr>
  </w:p>
  <w:p w14:paraId="4F8B3F24" w14:textId="77777777" w:rsidR="00E91BB7" w:rsidRDefault="00E91BB7" w:rsidP="002A3A3D">
    <w:pPr>
      <w:pStyle w:val="Header"/>
    </w:pPr>
  </w:p>
  <w:p w14:paraId="4F8B3F25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B3F26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4F8B3F2B" wp14:editId="4F8B3F2C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8B3F27" w14:textId="77777777" w:rsidR="00723B6D" w:rsidRDefault="00723B6D">
    <w:pPr>
      <w:pStyle w:val="Header"/>
    </w:pPr>
  </w:p>
  <w:p w14:paraId="4F8B3F28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42EB"/>
    <w:multiLevelType w:val="hybridMultilevel"/>
    <w:tmpl w:val="D084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F18CA"/>
    <w:multiLevelType w:val="hybridMultilevel"/>
    <w:tmpl w:val="76A0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4903">
    <w:abstractNumId w:val="0"/>
  </w:num>
  <w:num w:numId="2" w16cid:durableId="163678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9F"/>
    <w:rsid w:val="0003052E"/>
    <w:rsid w:val="000310F3"/>
    <w:rsid w:val="000465AC"/>
    <w:rsid w:val="00084BBE"/>
    <w:rsid w:val="000A1E59"/>
    <w:rsid w:val="000B3382"/>
    <w:rsid w:val="001D46D0"/>
    <w:rsid w:val="00242424"/>
    <w:rsid w:val="002A3A3D"/>
    <w:rsid w:val="00307B43"/>
    <w:rsid w:val="00465373"/>
    <w:rsid w:val="004E59F7"/>
    <w:rsid w:val="0055210F"/>
    <w:rsid w:val="005B58DC"/>
    <w:rsid w:val="005D688D"/>
    <w:rsid w:val="00666F32"/>
    <w:rsid w:val="006B7B81"/>
    <w:rsid w:val="00723B6D"/>
    <w:rsid w:val="00764538"/>
    <w:rsid w:val="007F090F"/>
    <w:rsid w:val="008018CD"/>
    <w:rsid w:val="008C0179"/>
    <w:rsid w:val="008C2F5E"/>
    <w:rsid w:val="00916D19"/>
    <w:rsid w:val="009177AC"/>
    <w:rsid w:val="00927412"/>
    <w:rsid w:val="009853F9"/>
    <w:rsid w:val="009F6C41"/>
    <w:rsid w:val="00AE30FC"/>
    <w:rsid w:val="00AF63AA"/>
    <w:rsid w:val="00B43341"/>
    <w:rsid w:val="00B9429F"/>
    <w:rsid w:val="00BD5403"/>
    <w:rsid w:val="00C16584"/>
    <w:rsid w:val="00C25A87"/>
    <w:rsid w:val="00C35AE3"/>
    <w:rsid w:val="00C957CA"/>
    <w:rsid w:val="00CB3DCC"/>
    <w:rsid w:val="00CC5982"/>
    <w:rsid w:val="00D078DF"/>
    <w:rsid w:val="00D56996"/>
    <w:rsid w:val="00D93063"/>
    <w:rsid w:val="00DD18BF"/>
    <w:rsid w:val="00E3078E"/>
    <w:rsid w:val="00E91BB7"/>
    <w:rsid w:val="00ED3943"/>
    <w:rsid w:val="00F16A02"/>
    <w:rsid w:val="00F222EC"/>
    <w:rsid w:val="00F9148D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B3EF2"/>
  <w15:docId w15:val="{925AFBFF-1865-4F7D-B72E-CE2A0D76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NoSpacing">
    <w:name w:val="No Spacing"/>
    <w:uiPriority w:val="1"/>
    <w:qFormat/>
    <w:rsid w:val="00B9429F"/>
    <w:rPr>
      <w:rFonts w:ascii="Tahoma" w:eastAsiaTheme="minorHAnsi" w:hAnsi="Tahoma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4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Projects\Tools\Resources\Resour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5" ma:contentTypeDescription="Create a new document." ma:contentTypeScope="" ma:versionID="1f950a3613488a53c43927747a6b7f05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762568178d34101fa7de016cbf7d80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188E2B-E424-4DA0-94BA-224FDDED5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1B26F-D7A7-48A4-BF67-F4F1EE65A5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d47695-dda2-48a2-87bc-2a1f7ac7fedc"/>
    <ds:schemaRef ds:uri="b457ba54-12e9-41a3-ab87-ffd5bc645430"/>
  </ds:schemaRefs>
</ds:datastoreItem>
</file>

<file path=customXml/itemProps3.xml><?xml version="1.0" encoding="utf-8"?>
<ds:datastoreItem xmlns:ds="http://schemas.openxmlformats.org/officeDocument/2006/customXml" ds:itemID="{71E2B67B-332B-4CAB-9343-EAE7E2737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</Template>
  <TotalTime>10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Kristy Johnson</dc:creator>
  <cp:keywords/>
  <cp:lastModifiedBy>r coon</cp:lastModifiedBy>
  <cp:revision>8</cp:revision>
  <dcterms:created xsi:type="dcterms:W3CDTF">2017-02-24T15:20:00Z</dcterms:created>
  <dcterms:modified xsi:type="dcterms:W3CDTF">2024-06-26T03:22:00Z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72;#Course Development|533941c5-78f9-4b70-9343-0feaf09f5b89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ubject">
    <vt:lpwstr>4649;#UNV-504|78dd5ab0-4efc-4bd8-9650-fa69f9bb9e19</vt:lpwstr>
  </property>
  <property fmtid="{D5CDD505-2E9C-101B-9397-08002B2CF9AE}" pid="8" name="DocumentBusinessValue">
    <vt:lpwstr>1;#Normal|581d4866-74cc-43f1-bef1-bb304cbfeaa5</vt:lpwstr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Order">
    <vt:r8>7466500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